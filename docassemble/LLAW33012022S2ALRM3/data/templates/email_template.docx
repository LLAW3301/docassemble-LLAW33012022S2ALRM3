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DC29" w14:textId="3232765A" w:rsidR="002A2524" w:rsidRDefault="007A63BA">
      <w:r>
        <w:t xml:space="preserve">Your details: </w:t>
      </w:r>
    </w:p>
    <w:p w14:paraId="54F33489" w14:textId="02D64FB0" w:rsidR="007A63BA" w:rsidRDefault="007A63BA">
      <w:r>
        <w:t>First Name: {{</w:t>
      </w:r>
      <w:proofErr w:type="spellStart"/>
      <w:proofErr w:type="gramStart"/>
      <w:r>
        <w:t>recipient.name.first</w:t>
      </w:r>
      <w:proofErr w:type="spellEnd"/>
      <w:proofErr w:type="gramEnd"/>
      <w:r>
        <w:t>}}</w:t>
      </w:r>
    </w:p>
    <w:p w14:paraId="46727417" w14:textId="6665EE50" w:rsidR="007A63BA" w:rsidRDefault="007A63BA">
      <w:r>
        <w:t>Last Name: {{</w:t>
      </w:r>
      <w:proofErr w:type="spellStart"/>
      <w:proofErr w:type="gramStart"/>
      <w:r>
        <w:t>recipient.name.last</w:t>
      </w:r>
      <w:proofErr w:type="spellEnd"/>
      <w:proofErr w:type="gramEnd"/>
      <w:r>
        <w:t>}}</w:t>
      </w:r>
    </w:p>
    <w:sectPr w:rsidR="007A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BA"/>
    <w:rsid w:val="002A2524"/>
    <w:rsid w:val="007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201A"/>
  <w15:chartTrackingRefBased/>
  <w15:docId w15:val="{3578A125-3081-469B-8176-1D3FBE7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ws\Shares\OfficeDeploy\TemplateLinks\Corporate\CoolButton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CoolButtons.dotm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Blaze</dc:creator>
  <cp:keywords/>
  <dc:description/>
  <cp:lastModifiedBy>Ferguson, Blaze</cp:lastModifiedBy>
  <cp:revision>2</cp:revision>
  <dcterms:created xsi:type="dcterms:W3CDTF">2022-10-04T01:46:00Z</dcterms:created>
  <dcterms:modified xsi:type="dcterms:W3CDTF">2022-10-04T01:46:00Z</dcterms:modified>
</cp:coreProperties>
</file>